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08"/>
        <w:gridCol w:w="4508"/>
      </w:tblGrid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Use Case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Monitor System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Actor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Admin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Pre-Condition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The system must be running.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Post-Condition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System runtime details have been observed.</w:t>
            </w:r>
          </w:p>
        </w:tc>
      </w:tr>
      <w:tr w:rsidR="00B14DDA" w:rsidRPr="00CB7A57" w:rsidTr="00ED176E">
        <w:trPr>
          <w:trHeight w:val="1122"/>
        </w:trPr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Base sequence</w:t>
            </w:r>
          </w:p>
        </w:tc>
        <w:tc>
          <w:tcPr>
            <w:tcW w:w="4508" w:type="dxa"/>
          </w:tcPr>
          <w:p w:rsidR="00B14DDA" w:rsidRDefault="00B14DDA" w:rsidP="00CB7A57">
            <w:pPr>
              <w:spacing w:after="0" w:line="240" w:lineRule="auto"/>
            </w:pPr>
            <w:r>
              <w:t>1) Admin selects to monitor the system.</w:t>
            </w:r>
          </w:p>
          <w:p w:rsidR="00B14DDA" w:rsidRPr="00CB7A57" w:rsidRDefault="00B14DDA" w:rsidP="00CB7A57">
            <w:pPr>
              <w:spacing w:after="0" w:line="240" w:lineRule="auto"/>
            </w:pPr>
            <w:r>
              <w:t>2) System’s details show up.</w:t>
            </w:r>
            <w:r>
              <w:br/>
              <w:t>3) Admin selects which part of the system is to be observed.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Exception sequence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Server not found</w:t>
            </w:r>
            <w:r w:rsidRPr="00CB7A57">
              <w:t>:</w:t>
            </w:r>
          </w:p>
          <w:p w:rsidR="00B14DDA" w:rsidRPr="00CB7A57" w:rsidRDefault="00B14DDA" w:rsidP="00CB7A57">
            <w:pPr>
              <w:spacing w:after="0" w:line="240" w:lineRule="auto"/>
            </w:pPr>
            <w:r>
              <w:t>3</w:t>
            </w:r>
          </w:p>
        </w:tc>
      </w:tr>
    </w:tbl>
    <w:p w:rsidR="00B14DDA" w:rsidRDefault="00B14DDA"/>
    <w:p w:rsidR="00B14DDA" w:rsidRDefault="00B14D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08"/>
        <w:gridCol w:w="4508"/>
      </w:tblGrid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Use Case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Cancel ride (Driver)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Actor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User(Driver)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Pre-Condition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The user must have created a ride.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Post-Condition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>
              <w:t>The offer is deleted and users are notified.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Base sequence</w:t>
            </w:r>
          </w:p>
        </w:tc>
        <w:tc>
          <w:tcPr>
            <w:tcW w:w="4508" w:type="dxa"/>
          </w:tcPr>
          <w:p w:rsidR="00B14DDA" w:rsidRDefault="00B14DDA" w:rsidP="00CB7A57">
            <w:pPr>
              <w:spacing w:after="0" w:line="240" w:lineRule="auto"/>
            </w:pPr>
            <w:r>
              <w:t>1) User goes to his profile.</w:t>
            </w:r>
            <w:r>
              <w:br/>
              <w:t>2) User selects which ride is to be canceled.</w:t>
            </w:r>
            <w:r>
              <w:br/>
              <w:t>3) User clicks "Cancel ride” button.</w:t>
            </w:r>
          </w:p>
          <w:p w:rsidR="00B14DDA" w:rsidRPr="00CB7A57" w:rsidRDefault="00B14DDA" w:rsidP="00CB7A57">
            <w:pPr>
              <w:spacing w:after="0" w:line="240" w:lineRule="auto"/>
            </w:pPr>
            <w:r>
              <w:t>4) Ride offer is deleted.</w:t>
            </w:r>
            <w:r>
              <w:br/>
              <w:t>5) Ride passengers are notified.</w:t>
            </w:r>
          </w:p>
        </w:tc>
      </w:tr>
      <w:tr w:rsidR="00B14DDA" w:rsidRPr="00CB7A57" w:rsidTr="00CB7A57"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Exception sequence</w:t>
            </w:r>
          </w:p>
        </w:tc>
        <w:tc>
          <w:tcPr>
            <w:tcW w:w="4508" w:type="dxa"/>
          </w:tcPr>
          <w:p w:rsidR="00B14DDA" w:rsidRPr="00CB7A57" w:rsidRDefault="00B14DDA" w:rsidP="00CB7A57">
            <w:pPr>
              <w:spacing w:after="0" w:line="240" w:lineRule="auto"/>
            </w:pPr>
            <w:r w:rsidRPr="00CB7A57">
              <w:t>If data is invalid:</w:t>
            </w:r>
          </w:p>
          <w:p w:rsidR="00B14DDA" w:rsidRPr="00CB7A57" w:rsidRDefault="00B14DDA" w:rsidP="00CB7A57">
            <w:pPr>
              <w:spacing w:after="0" w:line="240" w:lineRule="auto"/>
            </w:pPr>
            <w:r>
              <w:t>2</w:t>
            </w:r>
            <w:r w:rsidRPr="00CB7A57">
              <w:t>-</w:t>
            </w:r>
            <w:bookmarkStart w:id="0" w:name="_GoBack"/>
            <w:bookmarkEnd w:id="0"/>
            <w:r>
              <w:t>5</w:t>
            </w:r>
          </w:p>
        </w:tc>
      </w:tr>
    </w:tbl>
    <w:p w:rsidR="00B14DDA" w:rsidRDefault="00B14DDA" w:rsidP="00B90048"/>
    <w:p w:rsidR="00B14DDA" w:rsidRDefault="00B14DDA"/>
    <w:sectPr w:rsidR="00B14DDA" w:rsidSect="00CE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2E9"/>
    <w:rsid w:val="00042948"/>
    <w:rsid w:val="002174B6"/>
    <w:rsid w:val="0023772A"/>
    <w:rsid w:val="00334D9A"/>
    <w:rsid w:val="003D46CA"/>
    <w:rsid w:val="004142E9"/>
    <w:rsid w:val="005A65B9"/>
    <w:rsid w:val="00600973"/>
    <w:rsid w:val="00762C86"/>
    <w:rsid w:val="008A49F8"/>
    <w:rsid w:val="00AF5805"/>
    <w:rsid w:val="00B14DDA"/>
    <w:rsid w:val="00B90048"/>
    <w:rsid w:val="00CA288F"/>
    <w:rsid w:val="00CB7A57"/>
    <w:rsid w:val="00CE6BF2"/>
    <w:rsid w:val="00D17F90"/>
    <w:rsid w:val="00D21B9B"/>
    <w:rsid w:val="00D74D17"/>
    <w:rsid w:val="00E3502E"/>
    <w:rsid w:val="00ED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F2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2C8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107</Words>
  <Characters>614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subject/>
  <dc:creator>RePack by Diakov</dc:creator>
  <cp:keywords/>
  <dc:description/>
  <cp:lastModifiedBy>Windows User</cp:lastModifiedBy>
  <cp:revision>2</cp:revision>
  <dcterms:created xsi:type="dcterms:W3CDTF">2018-11-01T11:50:00Z</dcterms:created>
  <dcterms:modified xsi:type="dcterms:W3CDTF">2018-11-01T11:50:00Z</dcterms:modified>
</cp:coreProperties>
</file>